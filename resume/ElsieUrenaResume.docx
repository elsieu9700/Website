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81E42" w14:textId="77777777" w:rsidR="00816216" w:rsidRDefault="00422637" w:rsidP="00141A4C">
      <w:pPr>
        <w:pStyle w:val="Title"/>
      </w:pPr>
      <w:r>
        <w:t>Elsie Urena</w:t>
      </w:r>
    </w:p>
    <w:p w14:paraId="77FDAD2E" w14:textId="0433C452" w:rsidR="00141A4C" w:rsidRDefault="00422637" w:rsidP="00141A4C">
      <w:r>
        <w:t>415 E. 17</w:t>
      </w:r>
      <w:r w:rsidRPr="00422637">
        <w:rPr>
          <w:vertAlign w:val="superscript"/>
        </w:rPr>
        <w:t>th</w:t>
      </w:r>
      <w:r>
        <w:t xml:space="preserve"> St. Apt.5G Brooklyn, NY, 11226</w:t>
      </w:r>
      <w:r w:rsidR="00141A4C">
        <w:t> | </w:t>
      </w:r>
      <w:r>
        <w:t>(718)-986-9593</w:t>
      </w:r>
      <w:r w:rsidR="00141A4C">
        <w:t> | </w:t>
      </w:r>
      <w:r w:rsidR="007942D8">
        <w:t xml:space="preserve">elsieu9700 </w:t>
      </w:r>
      <w:r>
        <w:t>@gmail.com</w:t>
      </w:r>
    </w:p>
    <w:p w14:paraId="50FF1D8F" w14:textId="68D95D28" w:rsidR="00950F0F" w:rsidRDefault="00950F0F" w:rsidP="00141A4C">
      <w:r>
        <w:t xml:space="preserve">Website/Portfolio: </w:t>
      </w:r>
      <w:hyperlink r:id="rId8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https://elsieu9700.github.io/elsie_urena/</w:t>
        </w:r>
      </w:hyperlink>
    </w:p>
    <w:p w14:paraId="75D7B8AC" w14:textId="77777777" w:rsidR="00950F0F" w:rsidRDefault="00950F0F" w:rsidP="00141A4C"/>
    <w:p w14:paraId="59E9AA6E" w14:textId="77777777" w:rsidR="006270A9" w:rsidRDefault="00DE7B7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6D1EE28F7D5D4D2A9FEA165B878CE3B5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743C2D60" w14:textId="77777777" w:rsidR="006270A9" w:rsidRPr="008F6682" w:rsidRDefault="00672E3C">
      <w:pPr>
        <w:rPr>
          <w:color w:val="auto"/>
        </w:rPr>
      </w:pPr>
      <w:r w:rsidRPr="008F6682">
        <w:rPr>
          <w:rFonts w:cs="Open Sans"/>
          <w:color w:val="auto"/>
        </w:rPr>
        <w:t xml:space="preserve">My goal is to become associated with a company where I can utilize my skills and gain further experience while enhancing the company’s productivity and reputation. </w:t>
      </w:r>
      <w:proofErr w:type="gramStart"/>
      <w:r w:rsidRPr="008F6682">
        <w:rPr>
          <w:rFonts w:cs="Open Sans"/>
          <w:color w:val="auto"/>
        </w:rPr>
        <w:t>I’m</w:t>
      </w:r>
      <w:proofErr w:type="gramEnd"/>
      <w:r w:rsidRPr="008F6682">
        <w:rPr>
          <w:rFonts w:cs="Open Sans"/>
          <w:color w:val="auto"/>
        </w:rPr>
        <w:t xml:space="preserve"> also an </w:t>
      </w:r>
      <w:r w:rsidRPr="008F6682">
        <w:rPr>
          <w:rFonts w:cs="Open Sans"/>
          <w:iCs/>
          <w:color w:val="auto"/>
        </w:rPr>
        <w:t>i</w:t>
      </w:r>
      <w:r w:rsidR="00422637" w:rsidRPr="008F6682">
        <w:rPr>
          <w:rFonts w:cs="Open Sans"/>
          <w:iCs/>
          <w:color w:val="auto"/>
        </w:rPr>
        <w:t>nquisitive, energetic computer science specialist skilled in leadership, with a strong foundation in logic, and cross-platform coding. Seeking to leverage solid skills in collaboration, communication, and development as a programmer</w:t>
      </w:r>
      <w:r w:rsidR="00422637" w:rsidRPr="008F6682">
        <w:rPr>
          <w:rFonts w:ascii="Open Sans" w:hAnsi="Open Sans" w:cs="Open Sans"/>
          <w:i/>
          <w:iCs/>
          <w:color w:val="auto"/>
        </w:rPr>
        <w:t>.</w:t>
      </w:r>
      <w:r w:rsidR="00422637" w:rsidRPr="008F6682">
        <w:rPr>
          <w:color w:val="auto"/>
        </w:rPr>
        <w:t xml:space="preserve"> </w:t>
      </w:r>
    </w:p>
    <w:sdt>
      <w:sdtPr>
        <w:alias w:val="Education:"/>
        <w:tag w:val="Education:"/>
        <w:id w:val="807127995"/>
        <w:placeholder>
          <w:docPart w:val="65D7F8094D824AF58C612557E52ABCCB"/>
        </w:placeholder>
        <w:temporary/>
        <w:showingPlcHdr/>
        <w15:appearance w15:val="hidden"/>
      </w:sdtPr>
      <w:sdtEndPr/>
      <w:sdtContent>
        <w:p w14:paraId="43A5BFE6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8BFB67E" w14:textId="77777777" w:rsidR="006270A9" w:rsidRDefault="00E87937">
      <w:pPr>
        <w:pStyle w:val="Heading2"/>
      </w:pPr>
      <w:r>
        <w:t>fine Arts</w:t>
      </w:r>
      <w:r w:rsidR="009D5933">
        <w:t> | </w:t>
      </w:r>
      <w:r>
        <w:t>2015</w:t>
      </w:r>
      <w:r w:rsidR="009D5933">
        <w:t> | </w:t>
      </w:r>
      <w:r>
        <w:t>edward r. murrow</w:t>
      </w:r>
    </w:p>
    <w:p w14:paraId="7DC8D4BD" w14:textId="28C69400" w:rsidR="006270A9" w:rsidRDefault="009D5933" w:rsidP="00E87937">
      <w:pPr>
        <w:pStyle w:val="ListBullet"/>
      </w:pPr>
      <w:r>
        <w:t xml:space="preserve">Major: </w:t>
      </w:r>
      <w:r w:rsidR="00E87937">
        <w:t>Fine Arts</w:t>
      </w:r>
      <w:r w:rsidR="008F6682">
        <w:t>/Visual Arts</w:t>
      </w:r>
    </w:p>
    <w:p w14:paraId="1C96561E" w14:textId="77777777" w:rsidR="00935BE5" w:rsidRDefault="009D5933" w:rsidP="00935BE5">
      <w:pPr>
        <w:pStyle w:val="ListBullet"/>
      </w:pPr>
      <w:r>
        <w:t xml:space="preserve">Related coursework: </w:t>
      </w:r>
      <w:r w:rsidR="00E87937">
        <w:t>Art Studio</w:t>
      </w:r>
      <w:r w:rsidR="00935BE5">
        <w:t>, Painting</w:t>
      </w:r>
      <w:r w:rsidR="00E47E70">
        <w:t xml:space="preserve"> Studio</w:t>
      </w:r>
      <w:r w:rsidR="00935BE5">
        <w:t>, Color theory, Multimedia, Foundation, Drawing from figure</w:t>
      </w:r>
      <w:r w:rsidR="00E47E70">
        <w:t>, Advanced Studio Art, Art Portfolio, and Art History</w:t>
      </w:r>
    </w:p>
    <w:p w14:paraId="4E726F53" w14:textId="77777777" w:rsidR="00164441" w:rsidRDefault="00164441" w:rsidP="00164441">
      <w:pPr>
        <w:pStyle w:val="Heading2"/>
      </w:pPr>
      <w:r>
        <w:t>Ekg &amp; phlebotomy technician| 2015 | New york medical career center training center</w:t>
      </w:r>
    </w:p>
    <w:p w14:paraId="1725A65C" w14:textId="77777777" w:rsidR="00164441" w:rsidRDefault="00164441" w:rsidP="00164441">
      <w:pPr>
        <w:pStyle w:val="ListBullet"/>
      </w:pPr>
      <w:r>
        <w:t>Major: Medical Technician</w:t>
      </w:r>
    </w:p>
    <w:p w14:paraId="1A6BDDC8" w14:textId="77777777" w:rsidR="00164441" w:rsidRDefault="00164441" w:rsidP="00164441">
      <w:pPr>
        <w:pStyle w:val="ListBullet"/>
      </w:pPr>
      <w:r>
        <w:t>Related coursework: Medical terms, procedures, patient communication, use of medical technology</w:t>
      </w:r>
    </w:p>
    <w:p w14:paraId="37280AA3" w14:textId="77777777" w:rsidR="006270A9" w:rsidRDefault="00E47E70">
      <w:pPr>
        <w:pStyle w:val="Heading2"/>
      </w:pPr>
      <w:r>
        <w:t>N/A</w:t>
      </w:r>
      <w:r w:rsidR="009D5933">
        <w:t>| </w:t>
      </w:r>
      <w:r>
        <w:t>2017</w:t>
      </w:r>
      <w:r w:rsidR="009D5933">
        <w:t> | </w:t>
      </w:r>
      <w:r>
        <w:t>B</w:t>
      </w:r>
      <w:r w:rsidR="00164441">
        <w:t>or</w:t>
      </w:r>
      <w:r w:rsidR="006E037E">
        <w:t>o</w:t>
      </w:r>
      <w:r w:rsidR="00164441">
        <w:t>ugh of Manhattan commnutiy college</w:t>
      </w:r>
    </w:p>
    <w:p w14:paraId="162CE5E9" w14:textId="77777777" w:rsidR="006270A9" w:rsidRDefault="009D5933" w:rsidP="00E47E70">
      <w:pPr>
        <w:pStyle w:val="ListBullet"/>
      </w:pPr>
      <w:r>
        <w:t xml:space="preserve">Major: </w:t>
      </w:r>
      <w:r w:rsidR="00E47E70">
        <w:t>Computer Science</w:t>
      </w:r>
    </w:p>
    <w:p w14:paraId="537CD530" w14:textId="77777777" w:rsidR="006270A9" w:rsidRDefault="009D5933">
      <w:pPr>
        <w:pStyle w:val="ListBullet"/>
      </w:pPr>
      <w:r>
        <w:t xml:space="preserve">Related coursework: </w:t>
      </w:r>
      <w:r w:rsidR="00E47E70">
        <w:t>Java, JavaScript, SQL, Databases, Advanced Programming Techniques</w:t>
      </w:r>
      <w:r w:rsidR="00164441">
        <w:t>, Discreet Structures, Created a word stack app, Fundamentals of Computer Science, Analytic Geometry, Calculus 1</w:t>
      </w:r>
    </w:p>
    <w:p w14:paraId="770B7F75" w14:textId="3D136A0E" w:rsidR="00164441" w:rsidRDefault="00164441" w:rsidP="00164441">
      <w:pPr>
        <w:pStyle w:val="Heading2"/>
      </w:pPr>
      <w:r>
        <w:t>Computer science</w:t>
      </w:r>
      <w:r w:rsidR="005541BC">
        <w:t xml:space="preserve"> &amp; multimedia Computing</w:t>
      </w:r>
      <w:r>
        <w:t> | </w:t>
      </w:r>
      <w:r w:rsidR="00A72400">
        <w:t>2020</w:t>
      </w:r>
      <w:r>
        <w:t xml:space="preserve"> | brooklyn college</w:t>
      </w:r>
    </w:p>
    <w:p w14:paraId="0F25905C" w14:textId="04A07594" w:rsidR="00164441" w:rsidRDefault="00164441" w:rsidP="00164441">
      <w:pPr>
        <w:pStyle w:val="ListBullet"/>
      </w:pPr>
      <w:r>
        <w:t xml:space="preserve">Major: Computer </w:t>
      </w:r>
      <w:r w:rsidR="005541BC">
        <w:t>S</w:t>
      </w:r>
      <w:r>
        <w:t>cience</w:t>
      </w:r>
    </w:p>
    <w:p w14:paraId="7E818D02" w14:textId="080050A3" w:rsidR="00A72400" w:rsidRDefault="00A72400" w:rsidP="00164441">
      <w:pPr>
        <w:pStyle w:val="ListBullet"/>
      </w:pPr>
      <w:r>
        <w:t xml:space="preserve">Minor: Multimedia </w:t>
      </w:r>
      <w:r w:rsidR="005541BC">
        <w:t>C</w:t>
      </w:r>
      <w:r>
        <w:t>omp</w:t>
      </w:r>
      <w:r w:rsidR="005541BC">
        <w:t>uting</w:t>
      </w:r>
    </w:p>
    <w:p w14:paraId="2F1FDFC8" w14:textId="7D98EF5F" w:rsidR="00164441" w:rsidRDefault="00164441" w:rsidP="006E037E">
      <w:pPr>
        <w:pStyle w:val="ListBullet"/>
      </w:pPr>
      <w:r>
        <w:t xml:space="preserve">Related coursework: </w:t>
      </w:r>
      <w:r w:rsidR="006E037E">
        <w:t>Java, HTML, HTML5, Scratch, Reading files through Java, Data Structures, Processing, CSS, Web Design, Web Programming, Game design, Game Programming, Simulation, Interactive Programming, Interactive Graphics, Interactive Visualization</w:t>
      </w:r>
      <w:r w:rsidR="00C83EC0">
        <w:t>,</w:t>
      </w:r>
      <w:r w:rsidR="00EF5F4B">
        <w:t xml:space="preserve"> Design and Implementation of Large Scale Web Applications,</w:t>
      </w:r>
      <w:r w:rsidR="00FB7ED2">
        <w:t xml:space="preserve"> Operating Systems</w:t>
      </w:r>
      <w:r w:rsidR="003029E2">
        <w:t>, Principles of Computer Architecture,</w:t>
      </w:r>
      <w:r w:rsidR="000429A6">
        <w:t xml:space="preserve"> Programming Paradigms in C++,</w:t>
      </w:r>
      <w:r w:rsidR="001A4993">
        <w:t xml:space="preserve"> Analysis of Algorithms,</w:t>
      </w:r>
      <w:r w:rsidR="006F24AC">
        <w:t xml:space="preserve"> Calculus 2, Probability and Statistics</w:t>
      </w:r>
      <w:r w:rsidR="0093045F">
        <w:t>, Computer Graphics,</w:t>
      </w:r>
      <w:r w:rsidR="00E00E2B">
        <w:t xml:space="preserve"> Multimedia Computing, Multimedia Programming</w:t>
      </w:r>
      <w:r w:rsidR="00143C4D">
        <w:t>, and Computer Applications.</w:t>
      </w:r>
    </w:p>
    <w:sdt>
      <w:sdtPr>
        <w:alias w:val="Skills &amp; Abilities:"/>
        <w:tag w:val="Skills &amp; Abilities:"/>
        <w:id w:val="458624136"/>
        <w:placeholder>
          <w:docPart w:val="A8018D7246D1429C82118873CC4B6A90"/>
        </w:placeholder>
        <w:temporary/>
        <w:showingPlcHdr/>
        <w15:appearance w15:val="hidden"/>
      </w:sdtPr>
      <w:sdtEndPr/>
      <w:sdtContent>
        <w:p w14:paraId="74D8C4A2" w14:textId="77777777" w:rsidR="006270A9" w:rsidRDefault="009D5933" w:rsidP="00F5270F">
          <w:pPr>
            <w:pStyle w:val="Heading1"/>
          </w:pPr>
          <w:r>
            <w:t>Skills &amp; Abilities</w:t>
          </w:r>
        </w:p>
      </w:sdtContent>
    </w:sdt>
    <w:p w14:paraId="3AFC77E8" w14:textId="2DFF6118" w:rsidR="00F5270F" w:rsidRDefault="00F5270F" w:rsidP="00F5270F">
      <w:pPr>
        <w:pStyle w:val="ListBullet"/>
        <w:rPr>
          <w:lang w:eastAsia="en-US"/>
        </w:rPr>
      </w:pPr>
      <w:r w:rsidRPr="00F5270F">
        <w:rPr>
          <w:lang w:eastAsia="en-US"/>
        </w:rPr>
        <w:t>SQL,</w:t>
      </w:r>
      <w:r w:rsidR="002D5DA4">
        <w:rPr>
          <w:lang w:eastAsia="en-US"/>
        </w:rPr>
        <w:t xml:space="preserve"> C++,</w:t>
      </w:r>
      <w:r w:rsidR="00D857D2">
        <w:rPr>
          <w:lang w:eastAsia="en-US"/>
        </w:rPr>
        <w:t xml:space="preserve"> C#</w:t>
      </w:r>
      <w:r w:rsidRPr="00F5270F">
        <w:rPr>
          <w:lang w:eastAsia="en-US"/>
        </w:rPr>
        <w:t xml:space="preserve"> Java, JavaScript, </w:t>
      </w:r>
      <w:r>
        <w:rPr>
          <w:lang w:eastAsia="en-US"/>
        </w:rPr>
        <w:t>HTML</w:t>
      </w:r>
      <w:r w:rsidRPr="00F5270F">
        <w:rPr>
          <w:lang w:eastAsia="en-US"/>
        </w:rPr>
        <w:t>,</w:t>
      </w:r>
      <w:r>
        <w:rPr>
          <w:lang w:eastAsia="en-US"/>
        </w:rPr>
        <w:t xml:space="preserve"> </w:t>
      </w:r>
      <w:r w:rsidR="003F5635">
        <w:rPr>
          <w:lang w:eastAsia="en-US"/>
        </w:rPr>
        <w:t xml:space="preserve">Python, </w:t>
      </w:r>
      <w:r>
        <w:rPr>
          <w:lang w:eastAsia="en-US"/>
        </w:rPr>
        <w:t>Scratch, Assembly Language x32, and x86</w:t>
      </w:r>
      <w:r w:rsidRPr="00F5270F">
        <w:rPr>
          <w:lang w:eastAsia="en-US"/>
        </w:rPr>
        <w:t>.</w:t>
      </w:r>
    </w:p>
    <w:p w14:paraId="28F5DDEE" w14:textId="4F421966" w:rsidR="00B6550E" w:rsidRDefault="00B6550E" w:rsidP="00F5270F">
      <w:pPr>
        <w:pStyle w:val="ListBullet"/>
        <w:rPr>
          <w:lang w:eastAsia="en-US"/>
        </w:rPr>
      </w:pPr>
      <w:r>
        <w:rPr>
          <w:lang w:eastAsia="en-US"/>
        </w:rPr>
        <w:t>Kotlin</w:t>
      </w:r>
      <w:r w:rsidR="00621C98">
        <w:rPr>
          <w:lang w:eastAsia="en-US"/>
        </w:rPr>
        <w:t xml:space="preserve">, Haskell, PHP, </w:t>
      </w:r>
      <w:r w:rsidR="00984D45">
        <w:rPr>
          <w:lang w:eastAsia="en-US"/>
        </w:rPr>
        <w:t>R, Scheme</w:t>
      </w:r>
      <w:r w:rsidR="00F876BB">
        <w:rPr>
          <w:lang w:eastAsia="en-US"/>
        </w:rPr>
        <w:t>, Node.js</w:t>
      </w:r>
      <w:r w:rsidR="00B64BB3">
        <w:rPr>
          <w:lang w:eastAsia="en-US"/>
        </w:rPr>
        <w:t>,</w:t>
      </w:r>
      <w:r w:rsidR="007A5125">
        <w:rPr>
          <w:lang w:eastAsia="en-US"/>
        </w:rPr>
        <w:t xml:space="preserve"> Linux</w:t>
      </w:r>
      <w:r w:rsidR="00B64BB3">
        <w:rPr>
          <w:lang w:eastAsia="en-US"/>
        </w:rPr>
        <w:t xml:space="preserve"> </w:t>
      </w:r>
      <w:r w:rsidR="00865539">
        <w:rPr>
          <w:lang w:eastAsia="en-US"/>
        </w:rPr>
        <w:t xml:space="preserve">and </w:t>
      </w:r>
      <w:r w:rsidR="00B64BB3">
        <w:rPr>
          <w:lang w:eastAsia="en-US"/>
        </w:rPr>
        <w:t>TypeScript</w:t>
      </w:r>
    </w:p>
    <w:p w14:paraId="5E1A425E" w14:textId="1C923608" w:rsidR="008F6682" w:rsidRDefault="008F6682" w:rsidP="00F5270F">
      <w:pPr>
        <w:pStyle w:val="ListBullet"/>
        <w:rPr>
          <w:lang w:eastAsia="en-US"/>
        </w:rPr>
      </w:pPr>
      <w:r>
        <w:rPr>
          <w:lang w:eastAsia="en-US"/>
        </w:rPr>
        <w:lastRenderedPageBreak/>
        <w:t>Unity</w:t>
      </w:r>
      <w:r w:rsidR="004F18E5">
        <w:rPr>
          <w:lang w:eastAsia="en-US"/>
        </w:rPr>
        <w:t xml:space="preserve">, and </w:t>
      </w:r>
      <w:r w:rsidR="00D84136">
        <w:rPr>
          <w:lang w:eastAsia="en-US"/>
        </w:rPr>
        <w:t>Java V</w:t>
      </w:r>
      <w:r w:rsidR="004F18E5">
        <w:rPr>
          <w:lang w:eastAsia="en-US"/>
        </w:rPr>
        <w:t xml:space="preserve">irtual </w:t>
      </w:r>
      <w:r w:rsidR="00D84136">
        <w:rPr>
          <w:lang w:eastAsia="en-US"/>
        </w:rPr>
        <w:t>M</w:t>
      </w:r>
      <w:r w:rsidR="004F18E5">
        <w:rPr>
          <w:lang w:eastAsia="en-US"/>
        </w:rPr>
        <w:t>achine</w:t>
      </w:r>
    </w:p>
    <w:p w14:paraId="302F9E29" w14:textId="0D6838B4" w:rsidR="007A4B05" w:rsidRDefault="007A4B05" w:rsidP="00F5270F">
      <w:pPr>
        <w:pStyle w:val="ListBullet"/>
        <w:rPr>
          <w:lang w:eastAsia="en-US"/>
        </w:rPr>
      </w:pPr>
      <w:r>
        <w:rPr>
          <w:lang w:eastAsia="en-US"/>
        </w:rPr>
        <w:t>AWS, Angular.js, .NET</w:t>
      </w:r>
      <w:r w:rsidR="00866EEB">
        <w:rPr>
          <w:lang w:eastAsia="en-US"/>
        </w:rPr>
        <w:t>,</w:t>
      </w:r>
      <w:r w:rsidR="000C109C">
        <w:rPr>
          <w:lang w:eastAsia="en-US"/>
        </w:rPr>
        <w:t xml:space="preserve"> QA</w:t>
      </w:r>
      <w:r w:rsidR="00CD6252">
        <w:rPr>
          <w:lang w:eastAsia="en-US"/>
        </w:rPr>
        <w:t>,</w:t>
      </w:r>
      <w:r w:rsidR="00866EEB">
        <w:rPr>
          <w:lang w:eastAsia="en-US"/>
        </w:rPr>
        <w:t xml:space="preserve"> jQuery, HTML5,</w:t>
      </w:r>
      <w:r w:rsidR="0073421B">
        <w:rPr>
          <w:lang w:eastAsia="en-US"/>
        </w:rPr>
        <w:t xml:space="preserve"> and Microsoft SQL server</w:t>
      </w:r>
    </w:p>
    <w:p w14:paraId="6E17FEC5" w14:textId="58D4D420" w:rsidR="0038672E" w:rsidRPr="00F5270F" w:rsidRDefault="0038672E" w:rsidP="00F5270F">
      <w:pPr>
        <w:pStyle w:val="ListBullet"/>
        <w:rPr>
          <w:lang w:eastAsia="en-US"/>
        </w:rPr>
      </w:pPr>
      <w:r>
        <w:rPr>
          <w:lang w:eastAsia="en-US"/>
        </w:rPr>
        <w:t>Project management</w:t>
      </w:r>
      <w:r w:rsidR="00A45F29">
        <w:rPr>
          <w:lang w:eastAsia="en-US"/>
        </w:rPr>
        <w:t>, and software development</w:t>
      </w:r>
    </w:p>
    <w:p w14:paraId="5EC254F3" w14:textId="649E00D1" w:rsidR="007A4B05" w:rsidRPr="00F5270F" w:rsidRDefault="00F5270F" w:rsidP="007A4B05">
      <w:pPr>
        <w:pStyle w:val="ListBullet"/>
        <w:rPr>
          <w:lang w:eastAsia="en-US"/>
        </w:rPr>
      </w:pPr>
      <w:r w:rsidRPr="00F5270F">
        <w:rPr>
          <w:lang w:eastAsia="en-US"/>
        </w:rPr>
        <w:t xml:space="preserve">Exceptionally skilled </w:t>
      </w:r>
      <w:r>
        <w:rPr>
          <w:lang w:eastAsia="en-US"/>
        </w:rPr>
        <w:t>in</w:t>
      </w:r>
      <w:r w:rsidRPr="00F5270F">
        <w:rPr>
          <w:lang w:eastAsia="en-US"/>
        </w:rPr>
        <w:t xml:space="preserve"> </w:t>
      </w:r>
      <w:r>
        <w:rPr>
          <w:lang w:eastAsia="en-US"/>
        </w:rPr>
        <w:t>Java</w:t>
      </w:r>
      <w:r w:rsidR="005C0AD4">
        <w:rPr>
          <w:lang w:eastAsia="en-US"/>
        </w:rPr>
        <w:t>, HTML,</w:t>
      </w:r>
      <w:r w:rsidR="00BD59C6">
        <w:rPr>
          <w:lang w:eastAsia="en-US"/>
        </w:rPr>
        <w:t xml:space="preserve"> and </w:t>
      </w:r>
      <w:proofErr w:type="spellStart"/>
      <w:r w:rsidR="00BD59C6">
        <w:rPr>
          <w:lang w:eastAsia="en-US"/>
        </w:rPr>
        <w:t>Javascript</w:t>
      </w:r>
      <w:proofErr w:type="spellEnd"/>
      <w:r w:rsidRPr="00F5270F">
        <w:rPr>
          <w:lang w:eastAsia="en-US"/>
        </w:rPr>
        <w:t>.</w:t>
      </w:r>
    </w:p>
    <w:p w14:paraId="0AD20155" w14:textId="77777777" w:rsidR="00F5270F" w:rsidRPr="00F5270F" w:rsidRDefault="00F5270F" w:rsidP="00F5270F">
      <w:pPr>
        <w:pStyle w:val="ListBullet"/>
        <w:rPr>
          <w:lang w:eastAsia="en-US"/>
        </w:rPr>
      </w:pPr>
      <w:r w:rsidRPr="00F5270F">
        <w:rPr>
          <w:lang w:eastAsia="en-US"/>
        </w:rPr>
        <w:t>Strong leadership, communication, and collaboration skills.</w:t>
      </w:r>
    </w:p>
    <w:p w14:paraId="3589D440" w14:textId="77777777" w:rsidR="00F5270F" w:rsidRPr="00F5270F" w:rsidRDefault="00F5270F" w:rsidP="00F5270F">
      <w:pPr>
        <w:pStyle w:val="ListBullet"/>
        <w:rPr>
          <w:lang w:eastAsia="en-US"/>
        </w:rPr>
      </w:pPr>
      <w:r w:rsidRPr="00F5270F">
        <w:rPr>
          <w:lang w:eastAsia="en-US"/>
        </w:rPr>
        <w:t>Skilled in critical thinking, logic</w:t>
      </w:r>
      <w:r w:rsidR="00BC3F69">
        <w:rPr>
          <w:lang w:eastAsia="en-US"/>
        </w:rPr>
        <w:t>, and conceptual</w:t>
      </w:r>
      <w:r>
        <w:rPr>
          <w:lang w:eastAsia="en-US"/>
        </w:rPr>
        <w:t>.</w:t>
      </w:r>
    </w:p>
    <w:p w14:paraId="03A078D4" w14:textId="77777777" w:rsidR="00AC15A3" w:rsidRDefault="00AC15A3" w:rsidP="00AC15A3">
      <w:pPr>
        <w:pStyle w:val="ListBullet"/>
      </w:pPr>
      <w:r>
        <w:t>Skilled in Data Structures,</w:t>
      </w:r>
      <w:r w:rsidRPr="00AC15A3">
        <w:t xml:space="preserve"> </w:t>
      </w:r>
      <w:r>
        <w:t>Web Development,</w:t>
      </w:r>
      <w:r w:rsidR="00BC3F69">
        <w:t xml:space="preserve"> Android Development,</w:t>
      </w:r>
      <w:r>
        <w:t xml:space="preserve"> and coding.</w:t>
      </w:r>
    </w:p>
    <w:p w14:paraId="3E48228D" w14:textId="77777777" w:rsidR="006270A9" w:rsidRDefault="00AC15A3">
      <w:pPr>
        <w:pStyle w:val="ListBullet"/>
      </w:pPr>
      <w:r>
        <w:t>Good at creative thinking, deductive reasoning, and problem solving.</w:t>
      </w:r>
    </w:p>
    <w:p w14:paraId="70624446" w14:textId="77777777" w:rsidR="00AC15A3" w:rsidRDefault="00AC15A3">
      <w:pPr>
        <w:pStyle w:val="ListBullet"/>
      </w:pPr>
      <w:r>
        <w:t>As well as an active listener, editor, and flexible schedule.</w:t>
      </w:r>
    </w:p>
    <w:p w14:paraId="04E23575" w14:textId="77777777" w:rsidR="006270A9" w:rsidRDefault="00AC15A3">
      <w:pPr>
        <w:pStyle w:val="ListBullet"/>
      </w:pPr>
      <w:r>
        <w:t>Strong presentation, public speaking, and writing.</w:t>
      </w:r>
    </w:p>
    <w:p w14:paraId="75297F13" w14:textId="69304E16" w:rsidR="00AC15A3" w:rsidRDefault="00AC15A3">
      <w:pPr>
        <w:pStyle w:val="ListBullet"/>
      </w:pPr>
      <w:r>
        <w:t>Organization, multitasking, and bilingual in English and Spanish</w:t>
      </w:r>
    </w:p>
    <w:p w14:paraId="7D308EB6" w14:textId="7EA96FB8" w:rsidR="00DA6EA1" w:rsidRDefault="00DA6EA1">
      <w:pPr>
        <w:pStyle w:val="ListBullet"/>
      </w:pPr>
      <w:r>
        <w:t>Knows a bit of Japanese</w:t>
      </w:r>
      <w:r w:rsidR="00D651D8">
        <w:t>, and Korean</w:t>
      </w:r>
    </w:p>
    <w:p w14:paraId="53FCF73C" w14:textId="77777777" w:rsidR="00BC3F69" w:rsidRDefault="00AC15A3">
      <w:pPr>
        <w:pStyle w:val="ListBullet"/>
      </w:pPr>
      <w:r>
        <w:t xml:space="preserve">Exceptionally skilled in MS Office, </w:t>
      </w:r>
      <w:r w:rsidR="00BC3F69">
        <w:t>Outlook</w:t>
      </w:r>
      <w:r>
        <w:t>, PowerPoint,</w:t>
      </w:r>
      <w:r w:rsidR="00BC3F69">
        <w:t xml:space="preserve"> and Windows.</w:t>
      </w:r>
    </w:p>
    <w:p w14:paraId="2AA5920A" w14:textId="77777777" w:rsidR="00BC3F69" w:rsidRDefault="00BC3F69">
      <w:pPr>
        <w:pStyle w:val="ListBullet"/>
      </w:pPr>
      <w:r>
        <w:t>Skilled in Excel, Spreadsheets, and Notepad++.</w:t>
      </w:r>
    </w:p>
    <w:p w14:paraId="2CE049EC" w14:textId="5FCC65CF" w:rsidR="00AC15A3" w:rsidRDefault="00BC3F69">
      <w:pPr>
        <w:pStyle w:val="ListBullet"/>
      </w:pPr>
      <w:r>
        <w:t>Good at emailing, and IT troubleshooting</w:t>
      </w:r>
      <w:r w:rsidR="00147624">
        <w:t>.</w:t>
      </w:r>
    </w:p>
    <w:sdt>
      <w:sdtPr>
        <w:alias w:val="Experience:"/>
        <w:tag w:val="Experience:"/>
        <w:id w:val="171684534"/>
        <w:placeholder>
          <w:docPart w:val="FCA4DFBC397247608867F16E8D58E0FA"/>
        </w:placeholder>
        <w:temporary/>
        <w:showingPlcHdr/>
        <w15:appearance w15:val="hidden"/>
      </w:sdtPr>
      <w:sdtEndPr/>
      <w:sdtContent>
        <w:p w14:paraId="3380B6BB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6BEEEF29" w14:textId="010D577A" w:rsidR="006270A9" w:rsidRDefault="00135562">
      <w:pPr>
        <w:pStyle w:val="Heading2"/>
      </w:pPr>
      <w:r>
        <w:t>Ekg technician</w:t>
      </w:r>
      <w:r w:rsidR="009D5933">
        <w:t> | </w:t>
      </w:r>
      <w:r>
        <w:t>Utica medical center</w:t>
      </w:r>
      <w:r w:rsidR="009D5933">
        <w:t> | </w:t>
      </w:r>
      <w:r>
        <w:t>2015- 201</w:t>
      </w:r>
      <w:r w:rsidR="00821F4D">
        <w:t>9</w:t>
      </w:r>
    </w:p>
    <w:p w14:paraId="4859DFD2" w14:textId="77777777" w:rsidR="00135562" w:rsidRDefault="00135562" w:rsidP="00135562">
      <w:pPr>
        <w:shd w:val="clear" w:color="auto" w:fill="FFFFFF"/>
        <w:spacing w:after="0"/>
        <w:jc w:val="both"/>
        <w:rPr>
          <w:rFonts w:eastAsia="Times New Roman" w:cs="Arial"/>
          <w:color w:val="333333"/>
        </w:rPr>
      </w:pPr>
      <w:r>
        <w:rPr>
          <w:rFonts w:eastAsia="Times New Roman" w:cs="Arial"/>
          <w:color w:val="333333"/>
        </w:rPr>
        <w:t>-</w:t>
      </w:r>
      <w:r w:rsidRPr="00655A99">
        <w:rPr>
          <w:rFonts w:eastAsia="Times New Roman" w:cs="Arial"/>
          <w:color w:val="333333"/>
        </w:rPr>
        <w:t>Attention to Detail: Razor focus and the ability to follow precise instructions are necessary for this job.</w:t>
      </w:r>
    </w:p>
    <w:p w14:paraId="3AEC52BB" w14:textId="77777777" w:rsidR="00135562" w:rsidRDefault="00135562" w:rsidP="00135562">
      <w:pPr>
        <w:shd w:val="clear" w:color="auto" w:fill="FFFFFF"/>
        <w:spacing w:after="0"/>
        <w:jc w:val="both"/>
        <w:rPr>
          <w:rFonts w:eastAsia="Times New Roman" w:cs="Arial"/>
          <w:color w:val="333333"/>
        </w:rPr>
      </w:pPr>
      <w:r w:rsidRPr="00655A99">
        <w:rPr>
          <w:rFonts w:eastAsia="Times New Roman" w:cs="Arial"/>
          <w:color w:val="333333"/>
        </w:rPr>
        <w:t>-</w:t>
      </w:r>
      <w:r w:rsidRPr="000165A3">
        <w:rPr>
          <w:rFonts w:eastAsia="Times New Roman" w:cs="Arial"/>
          <w:color w:val="333333"/>
        </w:rPr>
        <w:t xml:space="preserve">Interpersonal Skills: EKG technicians work directly with </w:t>
      </w:r>
      <w:r w:rsidRPr="00655A99">
        <w:rPr>
          <w:rFonts w:eastAsia="Times New Roman" w:cs="Arial"/>
          <w:color w:val="333333"/>
        </w:rPr>
        <w:t>patients and</w:t>
      </w:r>
      <w:r w:rsidRPr="000165A3">
        <w:rPr>
          <w:rFonts w:eastAsia="Times New Roman" w:cs="Arial"/>
          <w:color w:val="333333"/>
        </w:rPr>
        <w:t xml:space="preserve"> must come in physical contact with them at a time when they might be scared or in pain.</w:t>
      </w:r>
    </w:p>
    <w:p w14:paraId="172EA8CD" w14:textId="77777777" w:rsidR="00135562" w:rsidRDefault="00135562" w:rsidP="00135562">
      <w:pPr>
        <w:shd w:val="clear" w:color="auto" w:fill="FFFFFF"/>
        <w:spacing w:after="0"/>
        <w:jc w:val="both"/>
        <w:rPr>
          <w:rFonts w:eastAsia="Times New Roman" w:cs="Arial"/>
          <w:color w:val="333333"/>
        </w:rPr>
      </w:pPr>
      <w:r w:rsidRPr="00655A99">
        <w:rPr>
          <w:rFonts w:eastAsia="Times New Roman" w:cs="Arial"/>
          <w:color w:val="333333"/>
        </w:rPr>
        <w:t>-</w:t>
      </w:r>
      <w:r w:rsidRPr="000165A3">
        <w:rPr>
          <w:rFonts w:eastAsia="Times New Roman" w:cs="Arial"/>
          <w:color w:val="333333"/>
        </w:rPr>
        <w:t>Good communication skills and a friendly demeanor will help.</w:t>
      </w:r>
    </w:p>
    <w:p w14:paraId="740E8448" w14:textId="77777777" w:rsidR="00135562" w:rsidRPr="000165A3" w:rsidRDefault="00135562" w:rsidP="00135562">
      <w:pPr>
        <w:shd w:val="clear" w:color="auto" w:fill="FFFFFF"/>
        <w:spacing w:after="0"/>
        <w:jc w:val="both"/>
        <w:rPr>
          <w:rFonts w:eastAsia="Times New Roman" w:cs="Arial"/>
          <w:color w:val="333333"/>
        </w:rPr>
      </w:pPr>
      <w:r w:rsidRPr="00655A99">
        <w:rPr>
          <w:rFonts w:eastAsia="Times New Roman" w:cs="Arial"/>
          <w:color w:val="333333"/>
        </w:rPr>
        <w:t>-</w:t>
      </w:r>
      <w:r w:rsidRPr="000165A3">
        <w:rPr>
          <w:rFonts w:eastAsia="Times New Roman" w:cs="Arial"/>
          <w:color w:val="333333"/>
        </w:rPr>
        <w:t>Stamina: EKG technicians are on their feet for many hours and may be required to lift heavy objects.</w:t>
      </w:r>
    </w:p>
    <w:p w14:paraId="6BF5A6C1" w14:textId="77777777" w:rsidR="006270A9" w:rsidRDefault="00135562" w:rsidP="00135562">
      <w:pPr>
        <w:pStyle w:val="ListBullet"/>
        <w:numPr>
          <w:ilvl w:val="0"/>
          <w:numId w:val="0"/>
        </w:numPr>
        <w:ind w:left="216" w:hanging="216"/>
      </w:pPr>
      <w:r w:rsidRPr="00655A99">
        <w:rPr>
          <w:rFonts w:eastAsia="Times New Roman" w:cs="Arial"/>
          <w:color w:val="333333"/>
        </w:rPr>
        <w:t>-</w:t>
      </w:r>
      <w:r w:rsidRPr="000165A3">
        <w:rPr>
          <w:rFonts w:eastAsia="Times New Roman" w:cs="Arial"/>
          <w:color w:val="333333"/>
        </w:rPr>
        <w:t>Technical Skills: EKG technicians must be able to understand and use complex machinery</w:t>
      </w:r>
    </w:p>
    <w:p w14:paraId="4A0B29D5" w14:textId="225A9931" w:rsidR="006270A9" w:rsidRDefault="00135562">
      <w:pPr>
        <w:pStyle w:val="Heading2"/>
      </w:pPr>
      <w:r>
        <w:t>phlebotomy technician</w:t>
      </w:r>
      <w:r w:rsidR="009D5933">
        <w:t> | </w:t>
      </w:r>
      <w:r>
        <w:t>utica medical center</w:t>
      </w:r>
      <w:r w:rsidR="009D5933">
        <w:t> | </w:t>
      </w:r>
      <w:r>
        <w:t>2015-201</w:t>
      </w:r>
      <w:r w:rsidR="00821F4D">
        <w:t>9</w:t>
      </w:r>
    </w:p>
    <w:p w14:paraId="2950A3A0" w14:textId="77777777" w:rsidR="00135562" w:rsidRPr="00135562" w:rsidRDefault="00135562" w:rsidP="00135562">
      <w:pPr>
        <w:pStyle w:val="ListBullet"/>
      </w:pPr>
      <w:r w:rsidRPr="000165A3">
        <w:rPr>
          <w:rFonts w:eastAsia="Times New Roman" w:cs="Arial"/>
          <w:color w:val="424242"/>
        </w:rPr>
        <w:t>practice proper patient identification, especially when working on hospital floors</w:t>
      </w:r>
    </w:p>
    <w:p w14:paraId="15A20366" w14:textId="77777777" w:rsidR="00135562" w:rsidRPr="000165A3" w:rsidRDefault="00135562" w:rsidP="00135562">
      <w:pPr>
        <w:pStyle w:val="ListBullet"/>
      </w:pPr>
      <w:r w:rsidRPr="000165A3">
        <w:t>decipher the best method for drawing blood depending on the specific patient</w:t>
      </w:r>
    </w:p>
    <w:p w14:paraId="03692478" w14:textId="08BC63A7" w:rsidR="00135562" w:rsidRPr="00135562" w:rsidRDefault="00135562" w:rsidP="00135562">
      <w:pPr>
        <w:pStyle w:val="ListBullet"/>
      </w:pPr>
      <w:r w:rsidRPr="000165A3">
        <w:rPr>
          <w:rFonts w:eastAsia="Times New Roman" w:cs="Arial"/>
          <w:color w:val="424242"/>
        </w:rPr>
        <w:t xml:space="preserve">expect to work with </w:t>
      </w:r>
      <w:r w:rsidR="00287D34" w:rsidRPr="000165A3">
        <w:rPr>
          <w:rFonts w:eastAsia="Times New Roman" w:cs="Arial"/>
          <w:color w:val="424242"/>
        </w:rPr>
        <w:t>many</w:t>
      </w:r>
      <w:r w:rsidRPr="000165A3">
        <w:rPr>
          <w:rFonts w:eastAsia="Times New Roman" w:cs="Arial"/>
          <w:color w:val="424242"/>
        </w:rPr>
        <w:t xml:space="preserve"> patients varying in age and health status</w:t>
      </w:r>
    </w:p>
    <w:p w14:paraId="73A8BCD9" w14:textId="77777777" w:rsidR="00135562" w:rsidRDefault="00135562" w:rsidP="00135562">
      <w:pPr>
        <w:pStyle w:val="ListBullet"/>
      </w:pPr>
      <w:r w:rsidRPr="000165A3">
        <w:rPr>
          <w:rFonts w:eastAsia="Times New Roman" w:cs="Arial"/>
          <w:color w:val="424242"/>
        </w:rPr>
        <w:t xml:space="preserve">be friendly, </w:t>
      </w:r>
      <w:proofErr w:type="gramStart"/>
      <w:r w:rsidRPr="000165A3">
        <w:rPr>
          <w:rFonts w:eastAsia="Times New Roman" w:cs="Arial"/>
          <w:color w:val="424242"/>
        </w:rPr>
        <w:t>courteous</w:t>
      </w:r>
      <w:proofErr w:type="gramEnd"/>
      <w:r w:rsidRPr="000165A3">
        <w:rPr>
          <w:rFonts w:eastAsia="Times New Roman" w:cs="Arial"/>
          <w:color w:val="424242"/>
        </w:rPr>
        <w:t xml:space="preserve"> and sympathetic when it comes to working with patients</w:t>
      </w:r>
    </w:p>
    <w:p w14:paraId="2B61C5F2" w14:textId="0F181BF0" w:rsidR="00135562" w:rsidRDefault="00135562" w:rsidP="00135562">
      <w:pPr>
        <w:pStyle w:val="Heading2"/>
      </w:pPr>
      <w:r>
        <w:t>medical assistant | utica medical center | 2015-20</w:t>
      </w:r>
      <w:r w:rsidR="000E3177">
        <w:t>19</w:t>
      </w:r>
    </w:p>
    <w:p w14:paraId="60F3AB28" w14:textId="77777777" w:rsidR="00135562" w:rsidRPr="00655A99" w:rsidRDefault="00135562" w:rsidP="00135562">
      <w:pPr>
        <w:pStyle w:val="NormalWeb"/>
        <w:spacing w:after="0"/>
        <w:jc w:val="both"/>
        <w:textAlignment w:val="baseline"/>
        <w:rPr>
          <w:rFonts w:asciiTheme="minorHAnsi" w:eastAsia="Times New Roman" w:hAnsiTheme="minorHAnsi" w:cs="Arial"/>
          <w:color w:val="444444"/>
          <w:sz w:val="22"/>
          <w:szCs w:val="22"/>
        </w:rPr>
      </w:pPr>
      <w:r w:rsidRPr="00655A99">
        <w:rPr>
          <w:rFonts w:asciiTheme="minorHAnsi" w:eastAsia="Times New Roman" w:hAnsiTheme="minorHAnsi" w:cs="Arial"/>
          <w:b/>
          <w:bCs/>
          <w:color w:val="444444"/>
          <w:sz w:val="22"/>
          <w:szCs w:val="22"/>
          <w:bdr w:val="none" w:sz="0" w:space="0" w:color="auto" w:frame="1"/>
        </w:rPr>
        <w:t>Administrative Duties</w:t>
      </w:r>
      <w:r w:rsidRPr="00655A99">
        <w:rPr>
          <w:rFonts w:asciiTheme="minorHAnsi" w:eastAsia="Times New Roman" w:hAnsiTheme="minorHAnsi" w:cs="Arial"/>
          <w:color w:val="444444"/>
          <w:sz w:val="22"/>
          <w:szCs w:val="22"/>
        </w:rPr>
        <w:t> (may include, but not limited to):</w:t>
      </w:r>
    </w:p>
    <w:p w14:paraId="7EF9F9FD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-Using computer applications</w:t>
      </w:r>
    </w:p>
    <w:p w14:paraId="56F864A8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-Answering telephones</w:t>
      </w:r>
    </w:p>
    <w:p w14:paraId="123A63B7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-Greeting patients</w:t>
      </w:r>
    </w:p>
    <w:p w14:paraId="65101F6C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-Updating and filing patient medical records</w:t>
      </w:r>
    </w:p>
    <w:p w14:paraId="36925810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-Coding and filling out insurance forms</w:t>
      </w:r>
    </w:p>
    <w:p w14:paraId="274931E2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-Scheduling appointments</w:t>
      </w:r>
    </w:p>
    <w:p w14:paraId="3E0B7D4C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-Arranging for hospital admissions and laboratory services</w:t>
      </w:r>
    </w:p>
    <w:p w14:paraId="59D2B06A" w14:textId="77777777" w:rsidR="00135562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-Handling correspondence, billing, and bookkeeping</w:t>
      </w:r>
    </w:p>
    <w:p w14:paraId="02C6AA41" w14:textId="77777777" w:rsidR="00135562" w:rsidRPr="00135562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>
        <w:rPr>
          <w:rFonts w:eastAsia="Times New Roman" w:cs="Arial"/>
          <w:color w:val="444444"/>
        </w:rPr>
        <w:t>-Fully bilingual English and Spanish speaker</w:t>
      </w:r>
    </w:p>
    <w:p w14:paraId="1A7E27A1" w14:textId="77777777" w:rsidR="00135562" w:rsidRPr="00655A99" w:rsidRDefault="00135562" w:rsidP="00135562">
      <w:pPr>
        <w:spacing w:after="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b/>
          <w:bCs/>
          <w:color w:val="444444"/>
          <w:bdr w:val="none" w:sz="0" w:space="0" w:color="auto" w:frame="1"/>
        </w:rPr>
        <w:t>Clinical Duties</w:t>
      </w:r>
      <w:r w:rsidRPr="00655A99">
        <w:rPr>
          <w:rFonts w:eastAsia="Times New Roman" w:cs="Arial"/>
          <w:color w:val="444444"/>
        </w:rPr>
        <w:t> (may include, but not limited to):</w:t>
      </w:r>
    </w:p>
    <w:p w14:paraId="74C2FED0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-Taking medical histories</w:t>
      </w:r>
    </w:p>
    <w:p w14:paraId="77B672A9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-Explaining treatment procedures to patients</w:t>
      </w:r>
    </w:p>
    <w:p w14:paraId="2D59BC66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-Preparing patients for examination</w:t>
      </w:r>
    </w:p>
    <w:p w14:paraId="669D6A65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-Assisting the physician during exams</w:t>
      </w:r>
    </w:p>
    <w:p w14:paraId="4007A0A0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lastRenderedPageBreak/>
        <w:t>-Collecting and preparing laboratory specimens</w:t>
      </w:r>
    </w:p>
    <w:p w14:paraId="7FA9DE3B" w14:textId="77777777" w:rsidR="00135562" w:rsidRPr="00135562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-Performing basic laboratory tests</w:t>
      </w:r>
    </w:p>
    <w:p w14:paraId="32BF81E8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-Instructing patients about medication and special diets</w:t>
      </w:r>
    </w:p>
    <w:p w14:paraId="77E78083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-Preparing and administering medications as directed by a physician</w:t>
      </w:r>
    </w:p>
    <w:p w14:paraId="073A1CA0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-Transmitting prescription refills as directed</w:t>
      </w:r>
    </w:p>
    <w:p w14:paraId="5B68E37D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-Drawing blood</w:t>
      </w:r>
    </w:p>
    <w:p w14:paraId="61EC298B" w14:textId="77777777" w:rsidR="00135562" w:rsidRPr="00655A99" w:rsidRDefault="00135562" w:rsidP="00135562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-Taking electrocardiograms</w:t>
      </w:r>
    </w:p>
    <w:p w14:paraId="491A7B42" w14:textId="6F918141" w:rsidR="00B02228" w:rsidRPr="004F03C1" w:rsidRDefault="00135562" w:rsidP="004F03C1">
      <w:pPr>
        <w:spacing w:after="0"/>
        <w:ind w:right="120"/>
        <w:jc w:val="both"/>
        <w:textAlignment w:val="baseline"/>
        <w:rPr>
          <w:rFonts w:eastAsia="Times New Roman" w:cs="Arial"/>
          <w:color w:val="444444"/>
        </w:rPr>
      </w:pPr>
      <w:r w:rsidRPr="00655A99">
        <w:rPr>
          <w:rFonts w:eastAsia="Times New Roman" w:cs="Arial"/>
          <w:color w:val="444444"/>
        </w:rPr>
        <w:t>-Removing sutures and changing dressings</w:t>
      </w:r>
    </w:p>
    <w:p w14:paraId="4E81265F" w14:textId="77777777" w:rsidR="00135562" w:rsidRPr="00135562" w:rsidRDefault="00135562" w:rsidP="00135562"/>
    <w:sectPr w:rsidR="00135562" w:rsidRPr="00135562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118FE" w14:textId="77777777" w:rsidR="00DE7B7B" w:rsidRDefault="00DE7B7B">
      <w:pPr>
        <w:spacing w:after="0"/>
      </w:pPr>
      <w:r>
        <w:separator/>
      </w:r>
    </w:p>
  </w:endnote>
  <w:endnote w:type="continuationSeparator" w:id="0">
    <w:p w14:paraId="322D3B0B" w14:textId="77777777" w:rsidR="00DE7B7B" w:rsidRDefault="00DE7B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9E52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EE88E" w14:textId="77777777" w:rsidR="00DE7B7B" w:rsidRDefault="00DE7B7B">
      <w:pPr>
        <w:spacing w:after="0"/>
      </w:pPr>
      <w:r>
        <w:separator/>
      </w:r>
    </w:p>
  </w:footnote>
  <w:footnote w:type="continuationSeparator" w:id="0">
    <w:p w14:paraId="33BA3CF0" w14:textId="77777777" w:rsidR="00DE7B7B" w:rsidRDefault="00DE7B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124751"/>
    <w:multiLevelType w:val="multilevel"/>
    <w:tmpl w:val="5E3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37"/>
    <w:rsid w:val="000429A6"/>
    <w:rsid w:val="000A4F59"/>
    <w:rsid w:val="000C109C"/>
    <w:rsid w:val="000E3177"/>
    <w:rsid w:val="00135562"/>
    <w:rsid w:val="00141A4C"/>
    <w:rsid w:val="00143C4D"/>
    <w:rsid w:val="00147624"/>
    <w:rsid w:val="00164441"/>
    <w:rsid w:val="001A4993"/>
    <w:rsid w:val="001B29CF"/>
    <w:rsid w:val="002321F9"/>
    <w:rsid w:val="00262113"/>
    <w:rsid w:val="0028220F"/>
    <w:rsid w:val="00287D34"/>
    <w:rsid w:val="002D5DA4"/>
    <w:rsid w:val="003029E2"/>
    <w:rsid w:val="003472F2"/>
    <w:rsid w:val="00356C14"/>
    <w:rsid w:val="0038672E"/>
    <w:rsid w:val="003F5635"/>
    <w:rsid w:val="00422637"/>
    <w:rsid w:val="004F03C1"/>
    <w:rsid w:val="004F18E5"/>
    <w:rsid w:val="005541BC"/>
    <w:rsid w:val="005C0AD4"/>
    <w:rsid w:val="00617B26"/>
    <w:rsid w:val="00621C98"/>
    <w:rsid w:val="006270A9"/>
    <w:rsid w:val="00672E3C"/>
    <w:rsid w:val="00675956"/>
    <w:rsid w:val="00681034"/>
    <w:rsid w:val="006E037E"/>
    <w:rsid w:val="006F24AC"/>
    <w:rsid w:val="0073421B"/>
    <w:rsid w:val="00790AF3"/>
    <w:rsid w:val="007942D8"/>
    <w:rsid w:val="007A4B05"/>
    <w:rsid w:val="007A5125"/>
    <w:rsid w:val="007E2B5E"/>
    <w:rsid w:val="00816216"/>
    <w:rsid w:val="00821F4D"/>
    <w:rsid w:val="00834A25"/>
    <w:rsid w:val="00865539"/>
    <w:rsid w:val="00866EEB"/>
    <w:rsid w:val="0087734B"/>
    <w:rsid w:val="008D1557"/>
    <w:rsid w:val="008F6682"/>
    <w:rsid w:val="0093045F"/>
    <w:rsid w:val="00935BE5"/>
    <w:rsid w:val="00950F0F"/>
    <w:rsid w:val="00984D45"/>
    <w:rsid w:val="009D5933"/>
    <w:rsid w:val="00A45F29"/>
    <w:rsid w:val="00A72400"/>
    <w:rsid w:val="00AC15A3"/>
    <w:rsid w:val="00B02228"/>
    <w:rsid w:val="00B64BB3"/>
    <w:rsid w:val="00B6550E"/>
    <w:rsid w:val="00BB1DC8"/>
    <w:rsid w:val="00BC3F69"/>
    <w:rsid w:val="00BD59C6"/>
    <w:rsid w:val="00BD768D"/>
    <w:rsid w:val="00C61F8E"/>
    <w:rsid w:val="00C83EC0"/>
    <w:rsid w:val="00CD6252"/>
    <w:rsid w:val="00D351D7"/>
    <w:rsid w:val="00D35EC2"/>
    <w:rsid w:val="00D651D8"/>
    <w:rsid w:val="00D84136"/>
    <w:rsid w:val="00D857D2"/>
    <w:rsid w:val="00DA6EA1"/>
    <w:rsid w:val="00DE7B7B"/>
    <w:rsid w:val="00E00E2B"/>
    <w:rsid w:val="00E47E70"/>
    <w:rsid w:val="00E83E4B"/>
    <w:rsid w:val="00E87937"/>
    <w:rsid w:val="00EF325B"/>
    <w:rsid w:val="00EF5F4B"/>
    <w:rsid w:val="00F5270F"/>
    <w:rsid w:val="00F876BB"/>
    <w:rsid w:val="00FB7ED2"/>
    <w:rsid w:val="00F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F556C"/>
  <w15:chartTrackingRefBased/>
  <w15:docId w15:val="{ACEE06C0-22AA-43E0-9380-B2FF296F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135562"/>
    <w:pPr>
      <w:spacing w:after="60" w:line="259" w:lineRule="auto"/>
      <w:jc w:val="center"/>
    </w:pPr>
    <w:rPr>
      <w:rFonts w:ascii="Times New Roman" w:eastAsiaTheme="minorHAnsi" w:hAnsi="Times New Roman" w:cs="Times New Roman"/>
      <w:color w:val="auto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F527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ieu9700.github.io/elsie_ure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g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1EE28F7D5D4D2A9FEA165B878CE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801EF-FE77-4B31-AE32-EAF0C40EF837}"/>
      </w:docPartPr>
      <w:docPartBody>
        <w:p w:rsidR="00232B44" w:rsidRDefault="00B22B91">
          <w:pPr>
            <w:pStyle w:val="6D1EE28F7D5D4D2A9FEA165B878CE3B5"/>
          </w:pPr>
          <w:r>
            <w:t>Objective</w:t>
          </w:r>
        </w:p>
      </w:docPartBody>
    </w:docPart>
    <w:docPart>
      <w:docPartPr>
        <w:name w:val="65D7F8094D824AF58C612557E52AB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B3567-736B-49E2-B4E1-F8F0B63E0478}"/>
      </w:docPartPr>
      <w:docPartBody>
        <w:p w:rsidR="00232B44" w:rsidRDefault="00B22B91">
          <w:pPr>
            <w:pStyle w:val="65D7F8094D824AF58C612557E52ABCCB"/>
          </w:pPr>
          <w:r>
            <w:t>Education</w:t>
          </w:r>
        </w:p>
      </w:docPartBody>
    </w:docPart>
    <w:docPart>
      <w:docPartPr>
        <w:name w:val="A8018D7246D1429C82118873CC4B6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71693-299A-445F-81C2-541C773DC967}"/>
      </w:docPartPr>
      <w:docPartBody>
        <w:p w:rsidR="00232B44" w:rsidRDefault="00B22B91">
          <w:pPr>
            <w:pStyle w:val="A8018D7246D1429C82118873CC4B6A90"/>
          </w:pPr>
          <w:r>
            <w:t>Skills &amp; Abilities</w:t>
          </w:r>
        </w:p>
      </w:docPartBody>
    </w:docPart>
    <w:docPart>
      <w:docPartPr>
        <w:name w:val="FCA4DFBC397247608867F16E8D58E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847DC-BFF2-469D-8D9C-E000869C9725}"/>
      </w:docPartPr>
      <w:docPartBody>
        <w:p w:rsidR="00232B44" w:rsidRDefault="00B22B91">
          <w:pPr>
            <w:pStyle w:val="FCA4DFBC397247608867F16E8D58E0F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91"/>
    <w:rsid w:val="00206BBF"/>
    <w:rsid w:val="00232B44"/>
    <w:rsid w:val="00283CC3"/>
    <w:rsid w:val="002A427A"/>
    <w:rsid w:val="002D2203"/>
    <w:rsid w:val="00372509"/>
    <w:rsid w:val="003E62B0"/>
    <w:rsid w:val="00B22B91"/>
    <w:rsid w:val="00D4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1EE28F7D5D4D2A9FEA165B878CE3B5">
    <w:name w:val="6D1EE28F7D5D4D2A9FEA165B878CE3B5"/>
  </w:style>
  <w:style w:type="paragraph" w:customStyle="1" w:styleId="65D7F8094D824AF58C612557E52ABCCB">
    <w:name w:val="65D7F8094D824AF58C612557E52ABCCB"/>
  </w:style>
  <w:style w:type="paragraph" w:customStyle="1" w:styleId="A8018D7246D1429C82118873CC4B6A90">
    <w:name w:val="A8018D7246D1429C82118873CC4B6A90"/>
  </w:style>
  <w:style w:type="paragraph" w:customStyle="1" w:styleId="FCA4DFBC397247608867F16E8D58E0FA">
    <w:name w:val="FCA4DFBC397247608867F16E8D58E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69B1A-CACE-49F8-9B50-A74FB162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190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Renegade 00</dc:creator>
  <cp:keywords/>
  <cp:lastModifiedBy>Renegade 00</cp:lastModifiedBy>
  <cp:revision>51</cp:revision>
  <dcterms:created xsi:type="dcterms:W3CDTF">2019-01-13T16:32:00Z</dcterms:created>
  <dcterms:modified xsi:type="dcterms:W3CDTF">2020-10-06T15:10:00Z</dcterms:modified>
  <cp:version/>
</cp:coreProperties>
</file>